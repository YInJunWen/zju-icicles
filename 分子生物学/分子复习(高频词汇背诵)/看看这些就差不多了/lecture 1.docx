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F2314" w14:textId="77777777" w:rsidR="00000000" w:rsidRDefault="00B65B4B">
      <w:pPr>
        <w:rPr>
          <w:b/>
          <w:sz w:val="24"/>
        </w:rPr>
      </w:pPr>
      <w:r>
        <w:rPr>
          <w:b/>
          <w:sz w:val="24"/>
        </w:rPr>
        <w:t>DNA structure(overall structure of the DNA molecule. )</w:t>
      </w:r>
    </w:p>
    <w:p w14:paraId="5741908E" w14:textId="77777777" w:rsidR="00000000" w:rsidRDefault="00B65B4B">
      <w:pPr>
        <w:rPr>
          <w:sz w:val="24"/>
        </w:rPr>
      </w:pPr>
      <w:r>
        <w:rPr>
          <w:sz w:val="24"/>
        </w:rPr>
        <w:t>1.DNA is composed of 2 chains of nucleotides that form a double helix</w:t>
      </w:r>
      <w:r>
        <w:rPr>
          <w:rFonts w:hint="eastAsia"/>
          <w:sz w:val="24"/>
        </w:rPr>
        <w:t>双螺旋</w:t>
      </w:r>
      <w:r>
        <w:rPr>
          <w:sz w:val="24"/>
        </w:rPr>
        <w:t xml:space="preserve"> shape.</w:t>
      </w:r>
    </w:p>
    <w:p w14:paraId="09536CB5" w14:textId="77777777" w:rsidR="00000000" w:rsidRDefault="00B65B4B">
      <w:pPr>
        <w:rPr>
          <w:sz w:val="24"/>
        </w:rPr>
      </w:pPr>
      <w:r>
        <w:rPr>
          <w:sz w:val="24"/>
        </w:rPr>
        <w:t>2.The two strands are antip</w:t>
      </w:r>
      <w:r>
        <w:rPr>
          <w:rFonts w:hint="eastAsia"/>
          <w:sz w:val="24"/>
        </w:rPr>
        <w:t>a</w:t>
      </w:r>
      <w:r>
        <w:rPr>
          <w:sz w:val="24"/>
        </w:rPr>
        <w:t>rallel</w:t>
      </w:r>
      <w:r>
        <w:rPr>
          <w:rFonts w:hint="eastAsia"/>
          <w:sz w:val="24"/>
        </w:rPr>
        <w:t>反向平行</w:t>
      </w:r>
    </w:p>
    <w:p w14:paraId="607E1C6A" w14:textId="77777777" w:rsidR="00000000" w:rsidRDefault="00B65B4B">
      <w:pPr>
        <w:rPr>
          <w:sz w:val="24"/>
        </w:rPr>
      </w:pPr>
      <w:r>
        <w:rPr>
          <w:sz w:val="24"/>
        </w:rPr>
        <w:t>3.The backbone of the DNA molecule is composed of alternating</w:t>
      </w:r>
      <w:r>
        <w:rPr>
          <w:rFonts w:hint="eastAsia"/>
          <w:sz w:val="24"/>
        </w:rPr>
        <w:t>交替的</w:t>
      </w:r>
      <w:r>
        <w:rPr>
          <w:sz w:val="24"/>
        </w:rPr>
        <w:t xml:space="preserve"> phosphate groups</w:t>
      </w:r>
      <w:r>
        <w:rPr>
          <w:rFonts w:hint="eastAsia"/>
          <w:sz w:val="24"/>
        </w:rPr>
        <w:t>磷</w:t>
      </w:r>
      <w:r>
        <w:rPr>
          <w:rFonts w:hint="eastAsia"/>
          <w:sz w:val="24"/>
        </w:rPr>
        <w:t>酸基</w:t>
      </w:r>
      <w:r>
        <w:rPr>
          <w:sz w:val="24"/>
        </w:rPr>
        <w:t xml:space="preserve"> and sugars</w:t>
      </w:r>
    </w:p>
    <w:p w14:paraId="61150558" w14:textId="77777777" w:rsidR="00000000" w:rsidRDefault="00B65B4B">
      <w:pPr>
        <w:rPr>
          <w:sz w:val="24"/>
        </w:rPr>
      </w:pPr>
      <w:r>
        <w:rPr>
          <w:sz w:val="24"/>
        </w:rPr>
        <w:t>4.The complimentary nitrogenous bases</w:t>
      </w:r>
      <w:r>
        <w:rPr>
          <w:rFonts w:hint="eastAsia"/>
          <w:sz w:val="24"/>
        </w:rPr>
        <w:t>含氮碱基</w:t>
      </w:r>
      <w:r>
        <w:rPr>
          <w:sz w:val="24"/>
        </w:rPr>
        <w:t xml:space="preserve"> form hydrogen bonds</w:t>
      </w:r>
      <w:r>
        <w:rPr>
          <w:rFonts w:hint="eastAsia"/>
          <w:sz w:val="24"/>
        </w:rPr>
        <w:t>氢键</w:t>
      </w:r>
      <w:r>
        <w:rPr>
          <w:sz w:val="24"/>
        </w:rPr>
        <w:t xml:space="preserve"> between the strands</w:t>
      </w:r>
    </w:p>
    <w:p w14:paraId="7E7ADDF4" w14:textId="77777777" w:rsidR="00000000" w:rsidRDefault="00B65B4B">
      <w:pPr>
        <w:rPr>
          <w:b/>
          <w:sz w:val="24"/>
        </w:rPr>
      </w:pPr>
      <w:r>
        <w:rPr>
          <w:sz w:val="24"/>
        </w:rPr>
        <w:t xml:space="preserve">5. A is </w:t>
      </w:r>
      <w:bookmarkStart w:id="0" w:name="OLE_LINK3"/>
      <w:bookmarkStart w:id="1" w:name="OLE_LINK4"/>
      <w:r>
        <w:rPr>
          <w:sz w:val="24"/>
        </w:rPr>
        <w:t>comp</w:t>
      </w:r>
      <w:r>
        <w:rPr>
          <w:rFonts w:hint="eastAsia"/>
          <w:sz w:val="24"/>
        </w:rPr>
        <w:t>le</w:t>
      </w:r>
      <w:r>
        <w:rPr>
          <w:sz w:val="24"/>
        </w:rPr>
        <w:t>mentary</w:t>
      </w:r>
      <w:bookmarkEnd w:id="0"/>
      <w:bookmarkEnd w:id="1"/>
      <w:r>
        <w:rPr>
          <w:sz w:val="24"/>
        </w:rPr>
        <w:t xml:space="preserve"> to T and G is compl</w:t>
      </w:r>
      <w:r>
        <w:rPr>
          <w:rFonts w:hint="eastAsia"/>
          <w:sz w:val="24"/>
        </w:rPr>
        <w:t>e</w:t>
      </w:r>
      <w:r>
        <w:rPr>
          <w:sz w:val="24"/>
        </w:rPr>
        <w:t>mentary to C</w:t>
      </w:r>
    </w:p>
    <w:p w14:paraId="4AA1C370" w14:textId="77777777" w:rsidR="00000000" w:rsidRDefault="00B65B4B">
      <w:pPr>
        <w:rPr>
          <w:b/>
          <w:sz w:val="24"/>
        </w:rPr>
      </w:pPr>
    </w:p>
    <w:p w14:paraId="3AD38BCF" w14:textId="77777777" w:rsidR="00000000" w:rsidRDefault="00B65B4B">
      <w:pPr>
        <w:rPr>
          <w:sz w:val="24"/>
        </w:rPr>
      </w:pPr>
      <w:r>
        <w:rPr>
          <w:b/>
          <w:sz w:val="24"/>
        </w:rPr>
        <w:t>DNA functions</w:t>
      </w:r>
    </w:p>
    <w:p w14:paraId="60A76228" w14:textId="77777777" w:rsidR="00000000" w:rsidRDefault="00B65B4B">
      <w:pPr>
        <w:rPr>
          <w:sz w:val="24"/>
        </w:rPr>
      </w:pPr>
      <w:r>
        <w:rPr>
          <w:sz w:val="24"/>
        </w:rPr>
        <w:t>1. Storage of genetic information</w:t>
      </w:r>
    </w:p>
    <w:p w14:paraId="106D9032" w14:textId="77777777" w:rsidR="00000000" w:rsidRDefault="00B65B4B">
      <w:pPr>
        <w:rPr>
          <w:sz w:val="24"/>
        </w:rPr>
      </w:pPr>
      <w:r>
        <w:rPr>
          <w:sz w:val="24"/>
        </w:rPr>
        <w:t>2. Self-duplication &amp; inheritance</w:t>
      </w:r>
    </w:p>
    <w:p w14:paraId="564184B6" w14:textId="77777777" w:rsidR="00000000" w:rsidRDefault="00B65B4B">
      <w:pPr>
        <w:rPr>
          <w:sz w:val="24"/>
        </w:rPr>
      </w:pPr>
      <w:r>
        <w:rPr>
          <w:sz w:val="24"/>
        </w:rPr>
        <w:t>3. Expression of the</w:t>
      </w:r>
      <w:r>
        <w:rPr>
          <w:sz w:val="24"/>
        </w:rPr>
        <w:t xml:space="preserve"> genetic message</w:t>
      </w:r>
    </w:p>
    <w:p w14:paraId="2A8D1CF3" w14:textId="77777777" w:rsidR="00000000" w:rsidRDefault="00B65B4B">
      <w:pPr>
        <w:rPr>
          <w:sz w:val="24"/>
        </w:rPr>
      </w:pPr>
      <w:r>
        <w:rPr>
          <w:sz w:val="24"/>
        </w:rPr>
        <w:t>DNA’s major function is to code</w:t>
      </w:r>
      <w:r>
        <w:rPr>
          <w:rFonts w:hint="eastAsia"/>
          <w:sz w:val="24"/>
        </w:rPr>
        <w:t>编码</w:t>
      </w:r>
      <w:r>
        <w:rPr>
          <w:sz w:val="24"/>
        </w:rPr>
        <w:t xml:space="preserve"> for proteins. Information is encoded in the order of the nitrogenous bases.</w:t>
      </w:r>
    </w:p>
    <w:p w14:paraId="029C6029" w14:textId="77777777" w:rsidR="00000000" w:rsidRDefault="00B65B4B">
      <w:pPr>
        <w:rPr>
          <w:sz w:val="24"/>
        </w:rPr>
      </w:pPr>
    </w:p>
    <w:p w14:paraId="4421BC1E" w14:textId="77777777" w:rsidR="00000000" w:rsidRDefault="00B65B4B">
      <w:pPr>
        <w:rPr>
          <w:sz w:val="24"/>
        </w:rPr>
      </w:pPr>
      <w:r>
        <w:rPr>
          <w:b/>
          <w:sz w:val="24"/>
        </w:rPr>
        <w:t>Biological roles of RNA</w:t>
      </w:r>
    </w:p>
    <w:p w14:paraId="5D3A9FB8" w14:textId="77777777" w:rsidR="00000000" w:rsidRDefault="00B65B4B">
      <w:pPr>
        <w:rPr>
          <w:sz w:val="24"/>
        </w:rPr>
      </w:pPr>
      <w:r>
        <w:rPr>
          <w:sz w:val="24"/>
        </w:rPr>
        <w:t>1. RNA is the genetic proaterial of some viruses</w:t>
      </w:r>
    </w:p>
    <w:p w14:paraId="2D0E3800" w14:textId="77777777" w:rsidR="00000000" w:rsidRDefault="00B65B4B">
      <w:pPr>
        <w:rPr>
          <w:sz w:val="24"/>
        </w:rPr>
      </w:pPr>
      <w:r>
        <w:rPr>
          <w:sz w:val="24"/>
        </w:rPr>
        <w:t>2. RNA functions as the protein-synthesizing machinery</w:t>
      </w:r>
    </w:p>
    <w:p w14:paraId="15872FE5" w14:textId="77777777" w:rsidR="00000000" w:rsidRDefault="00B65B4B">
      <w:pPr>
        <w:rPr>
          <w:sz w:val="24"/>
        </w:rPr>
      </w:pPr>
      <w:r>
        <w:rPr>
          <w:sz w:val="24"/>
        </w:rPr>
        <w:t xml:space="preserve">3.RNA functions as an </w:t>
      </w:r>
      <w:bookmarkStart w:id="2" w:name="OLE_LINK1"/>
      <w:bookmarkStart w:id="3" w:name="OLE_LINK2"/>
      <w:r>
        <w:rPr>
          <w:sz w:val="24"/>
        </w:rPr>
        <w:t>asaptor</w:t>
      </w:r>
      <w:bookmarkEnd w:id="2"/>
      <w:bookmarkEnd w:id="3"/>
      <w:r>
        <w:rPr>
          <w:sz w:val="24"/>
        </w:rPr>
        <w:t>(tRNA) between the codons</w:t>
      </w:r>
      <w:r>
        <w:rPr>
          <w:rFonts w:hint="eastAsia"/>
          <w:sz w:val="24"/>
        </w:rPr>
        <w:t>密码子</w:t>
      </w:r>
      <w:r>
        <w:rPr>
          <w:sz w:val="24"/>
        </w:rPr>
        <w:t xml:space="preserve"> in the mRNA and amino acids</w:t>
      </w:r>
      <w:r>
        <w:rPr>
          <w:rFonts w:hint="eastAsia"/>
          <w:sz w:val="24"/>
        </w:rPr>
        <w:t>氨基酸</w:t>
      </w:r>
    </w:p>
    <w:p w14:paraId="7E451A23" w14:textId="77777777" w:rsidR="00000000" w:rsidRDefault="00B65B4B">
      <w:pPr>
        <w:rPr>
          <w:sz w:val="24"/>
        </w:rPr>
      </w:pPr>
      <w:r>
        <w:rPr>
          <w:sz w:val="24"/>
        </w:rPr>
        <w:t>4. RNA serves as a regulatory molecule, which through equence complementarity binds to, and interferes with the translation of certain mRNAs.</w:t>
      </w:r>
    </w:p>
    <w:p w14:paraId="3C08A887" w14:textId="77777777" w:rsidR="00000000" w:rsidRDefault="00B65B4B">
      <w:pPr>
        <w:rPr>
          <w:sz w:val="24"/>
        </w:rPr>
      </w:pPr>
      <w:r>
        <w:rPr>
          <w:sz w:val="24"/>
        </w:rPr>
        <w:t xml:space="preserve">5. Some RNAs are enzymes </w:t>
      </w:r>
      <w:r>
        <w:rPr>
          <w:sz w:val="24"/>
        </w:rPr>
        <w:t>that catalyze</w:t>
      </w:r>
      <w:r>
        <w:rPr>
          <w:rFonts w:hint="eastAsia"/>
          <w:sz w:val="24"/>
        </w:rPr>
        <w:t>催化</w:t>
      </w:r>
      <w:r>
        <w:rPr>
          <w:sz w:val="24"/>
        </w:rPr>
        <w:t xml:space="preserve"> essential reactions in the cell</w:t>
      </w:r>
    </w:p>
    <w:p w14:paraId="3336079A" w14:textId="77777777" w:rsidR="00000000" w:rsidRDefault="00B65B4B">
      <w:pPr>
        <w:rPr>
          <w:sz w:val="24"/>
        </w:rPr>
      </w:pPr>
    </w:p>
    <w:p w14:paraId="3ACE8081" w14:textId="77777777" w:rsidR="00000000" w:rsidRDefault="00B65B4B">
      <w:pPr>
        <w:rPr>
          <w:sz w:val="24"/>
        </w:rPr>
      </w:pPr>
      <w:r>
        <w:rPr>
          <w:b/>
          <w:sz w:val="24"/>
        </w:rPr>
        <w:t>Summarize the relationship between genes and DNA.</w:t>
      </w:r>
    </w:p>
    <w:p w14:paraId="1F249B60" w14:textId="77777777" w:rsidR="00000000" w:rsidRDefault="00B65B4B">
      <w:pPr>
        <w:rPr>
          <w:sz w:val="24"/>
        </w:rPr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673C9" w14:textId="77777777" w:rsidR="00B65B4B" w:rsidRDefault="00B65B4B" w:rsidP="00B65B4B">
      <w:r>
        <w:separator/>
      </w:r>
    </w:p>
  </w:endnote>
  <w:endnote w:type="continuationSeparator" w:id="0">
    <w:p w14:paraId="420FC803" w14:textId="77777777" w:rsidR="00B65B4B" w:rsidRDefault="00B65B4B" w:rsidP="00B65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9626D" w14:textId="77777777" w:rsidR="00B65B4B" w:rsidRDefault="00B65B4B" w:rsidP="00B65B4B">
      <w:r>
        <w:separator/>
      </w:r>
    </w:p>
  </w:footnote>
  <w:footnote w:type="continuationSeparator" w:id="0">
    <w:p w14:paraId="35D470CE" w14:textId="77777777" w:rsidR="00B65B4B" w:rsidRDefault="00B65B4B" w:rsidP="00B65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lignTablesRowByRow/>
    <w:doNotUseHTMLParagraphAutoSpacing/>
    <w:doNotBreakWrappedTables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B6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7AFBB84"/>
  <w15:chartTrackingRefBased/>
  <w15:docId w15:val="{1CA838C7-AAD6-4B42-A349-C82F3B88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rPr>
      <w:sz w:val="18"/>
      <w:szCs w:val="18"/>
    </w:rPr>
  </w:style>
  <w:style w:type="character" w:customStyle="1" w:styleId="a5">
    <w:name w:val="页脚 字符"/>
    <w:basedOn w:val="a0"/>
    <w:link w:val="a6"/>
    <w:rPr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DNA structure(overall structure of the DNA molecule. )</dc:title>
  <dc:subject/>
  <dc:creator>贾 智磊</dc:creator>
  <cp:keywords/>
  <dc:description/>
  <cp:lastModifiedBy>贾 智磊</cp:lastModifiedBy>
  <cp:revision>2</cp:revision>
  <cp:lastPrinted>1899-12-30T00:00:00Z</cp:lastPrinted>
  <dcterms:created xsi:type="dcterms:W3CDTF">2023-04-23T14:10:00Z</dcterms:created>
  <dcterms:modified xsi:type="dcterms:W3CDTF">2023-04-23T14:10:00Z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